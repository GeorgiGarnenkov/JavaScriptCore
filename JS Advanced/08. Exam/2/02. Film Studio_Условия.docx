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1382D" w14:textId="77777777" w:rsidR="0018190E" w:rsidRDefault="0018190E" w:rsidP="0018190E">
      <w:pPr>
        <w:pStyle w:val="Heading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>JS Advanced - Exam: 17.03.2019</w:t>
      </w:r>
    </w:p>
    <w:p w14:paraId="56E3CDDC" w14:textId="3928BFA1" w:rsidR="00451177" w:rsidRPr="00451177" w:rsidRDefault="00A15F4D" w:rsidP="00451177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>E</w:t>
      </w:r>
      <w:r w:rsidR="00451177">
        <w:rPr>
          <w:noProof/>
        </w:rPr>
        <w:t xml:space="preserve">xam </w:t>
      </w:r>
      <w:r>
        <w:rPr>
          <w:noProof/>
        </w:rPr>
        <w:t>problem</w:t>
      </w:r>
      <w:r w:rsidR="00451177">
        <w:rPr>
          <w:noProof/>
        </w:rPr>
        <w:t xml:space="preserve"> for the </w:t>
      </w:r>
      <w:hyperlink r:id="rId8" w:history="1">
        <w:r w:rsidR="00451177">
          <w:rPr>
            <w:rStyle w:val="Hyperlink"/>
            <w:noProof/>
          </w:rPr>
          <w:t>“JavaScript Advanced” course @ SoftUni</w:t>
        </w:r>
      </w:hyperlink>
      <w:r w:rsidR="00451177">
        <w:rPr>
          <w:noProof/>
        </w:rPr>
        <w:t xml:space="preserve">. Submit your solutions in the SoftUni </w:t>
      </w:r>
      <w:r w:rsidR="008A0FE8">
        <w:rPr>
          <w:noProof/>
        </w:rPr>
        <w:t>J</w:t>
      </w:r>
      <w:r w:rsidR="00451177">
        <w:rPr>
          <w:noProof/>
        </w:rPr>
        <w:t xml:space="preserve">udge system at </w:t>
      </w:r>
      <w:hyperlink r:id="rId9" w:history="1">
        <w:r w:rsidR="008C345C">
          <w:rPr>
            <w:rStyle w:val="Hyperlink"/>
            <w:noProof/>
          </w:rPr>
          <w:t>https://judge.softuni.bg/Contests/1586/</w:t>
        </w:r>
      </w:hyperlink>
      <w:r w:rsidR="00451177">
        <w:rPr>
          <w:noProof/>
        </w:rPr>
        <w:t>.</w:t>
      </w:r>
    </w:p>
    <w:p w14:paraId="36DB0084" w14:textId="6542840B" w:rsidR="0049686F" w:rsidRDefault="0049686F" w:rsidP="0049686F">
      <w:pPr>
        <w:pStyle w:val="Heading2"/>
        <w:numPr>
          <w:ilvl w:val="0"/>
          <w:numId w:val="0"/>
        </w:numPr>
        <w:ind w:left="426" w:hanging="426"/>
      </w:pPr>
      <w:r>
        <w:t>Problem 2. Film Studio</w:t>
      </w:r>
    </w:p>
    <w:p w14:paraId="3A1B6F3C" w14:textId="7527E4EF" w:rsidR="00C7279D" w:rsidRDefault="00A15F4D" w:rsidP="00C7279D">
      <w:r>
        <w:t xml:space="preserve">Use the provided </w:t>
      </w:r>
      <w:r w:rsidRPr="000408A0">
        <w:rPr>
          <w:b/>
        </w:rPr>
        <w:t>FilmStudio class</w:t>
      </w:r>
      <w:r>
        <w:t xml:space="preserve"> to solve this problem.</w:t>
      </w:r>
    </w:p>
    <w:p w14:paraId="45B25815" w14:textId="77777777" w:rsidR="009E1CC0" w:rsidRDefault="009E1CC0" w:rsidP="009E1CC0">
      <w:pPr>
        <w:pStyle w:val="Heading3"/>
      </w:pPr>
      <w:r>
        <w:t>Your Task</w:t>
      </w:r>
    </w:p>
    <w:p w14:paraId="65EA09AC" w14:textId="5F2EC7CB" w:rsidR="009E1CC0" w:rsidRDefault="009E1CC0" w:rsidP="009E1CC0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 w:rsidR="000C726B">
        <w:rPr>
          <w:b/>
        </w:rPr>
        <w:t>U</w:t>
      </w:r>
      <w:r w:rsidRPr="00E70599">
        <w:rPr>
          <w:b/>
        </w:rPr>
        <w:t xml:space="preserve">nit </w:t>
      </w:r>
      <w:r w:rsidR="000C726B">
        <w:rPr>
          <w:b/>
        </w:rPr>
        <w:t>T</w:t>
      </w:r>
      <w:r w:rsidRPr="00E70599">
        <w:rPr>
          <w:b/>
        </w:rPr>
        <w:t>ests</w:t>
      </w:r>
      <w:r>
        <w:t xml:space="preserve"> to test the entire functionality of the </w:t>
      </w:r>
      <w:r>
        <w:rPr>
          <w:rStyle w:val="CodeChar"/>
        </w:rPr>
        <w:t>FilmStudio</w:t>
      </w:r>
      <w:r>
        <w:t xml:space="preserve"> </w:t>
      </w:r>
      <w:r w:rsidRPr="00542648">
        <w:rPr>
          <w:b/>
        </w:rPr>
        <w:t>class</w:t>
      </w:r>
      <w:r>
        <w:t>. Make sure instances of it have all the required functionality and validation.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E1CC0" w:rsidRPr="00A329C4" w14:paraId="1D60A691" w14:textId="77777777" w:rsidTr="00DF66A1">
        <w:trPr>
          <w:trHeight w:val="1551"/>
        </w:trPr>
        <w:tc>
          <w:tcPr>
            <w:tcW w:w="10387" w:type="dxa"/>
          </w:tcPr>
          <w:p w14:paraId="5E8208D6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D99F586" w14:textId="77777777" w:rsidR="009E1CC0" w:rsidRPr="00A329C4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66CF237" w14:textId="77777777" w:rsidR="009E1CC0" w:rsidRPr="000408A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C950E56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D53B15C" w14:textId="77777777" w:rsidR="009E1CC0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EC8187F" w14:textId="77777777" w:rsidR="009E1CC0" w:rsidRPr="00A329C4" w:rsidRDefault="009E1CC0" w:rsidP="00DF66A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63E3A4D" w14:textId="4BD42D2E" w:rsidR="00451177" w:rsidRDefault="00451177" w:rsidP="00451177">
      <w:pPr>
        <w:pStyle w:val="Heading3"/>
      </w:pPr>
      <w:r>
        <w:t>Functionality</w:t>
      </w:r>
    </w:p>
    <w:p w14:paraId="25D61A79" w14:textId="4ADE5CCE" w:rsidR="00451177" w:rsidRDefault="00F8259B" w:rsidP="00451177">
      <w:r w:rsidRPr="00332DE1">
        <w:rPr>
          <w:rStyle w:val="CodeChar"/>
        </w:rPr>
        <w:t>filmStudio.js</w:t>
      </w:r>
      <w:r>
        <w:t xml:space="preserve"> defines a </w:t>
      </w:r>
      <w:r w:rsidRPr="00735E02">
        <w:rPr>
          <w:b/>
        </w:rPr>
        <w:t>class</w:t>
      </w:r>
      <w:r>
        <w:t xml:space="preserve"> that contains information about a </w:t>
      </w:r>
      <w:r>
        <w:rPr>
          <w:rStyle w:val="Strong"/>
        </w:rPr>
        <w:t>film studio</w:t>
      </w:r>
      <w:r>
        <w:t xml:space="preserve">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14:paraId="1B53F00E" w14:textId="1BAEB8AE" w:rsidR="008B2007" w:rsidRDefault="00AF2053" w:rsidP="008B2007">
      <w:pPr>
        <w:pStyle w:val="ListParagraph"/>
        <w:numPr>
          <w:ilvl w:val="0"/>
          <w:numId w:val="18"/>
        </w:numPr>
      </w:pPr>
      <w:r>
        <w:rPr>
          <w:b/>
        </w:rPr>
        <w:t>I</w:t>
      </w:r>
      <w:r w:rsidR="000F6A3D" w:rsidRPr="000F6A3D">
        <w:rPr>
          <w:b/>
        </w:rPr>
        <w:t>nstantiat</w:t>
      </w:r>
      <w:r>
        <w:rPr>
          <w:b/>
        </w:rPr>
        <w:t>ion</w:t>
      </w:r>
      <w:r w:rsidR="000F6A3D">
        <w:rPr>
          <w:b/>
        </w:rPr>
        <w:t xml:space="preserve"> </w:t>
      </w:r>
      <w:r w:rsidR="000F6A3D">
        <w:t xml:space="preserve">with </w:t>
      </w:r>
      <w:r w:rsidR="000F6A3D" w:rsidRPr="008B2007">
        <w:rPr>
          <w:b/>
        </w:rPr>
        <w:t>one</w:t>
      </w:r>
      <w:r w:rsidR="000F6A3D">
        <w:t xml:space="preserve"> </w:t>
      </w:r>
      <w:r w:rsidR="000F6A3D" w:rsidRPr="008B2007">
        <w:rPr>
          <w:b/>
        </w:rPr>
        <w:t>parameter</w:t>
      </w:r>
      <w:r w:rsidR="000F6A3D">
        <w:t xml:space="preserve"> </w:t>
      </w:r>
      <w:r w:rsidR="00671850">
        <w:t>-</w:t>
      </w:r>
      <w:r w:rsidR="000F6A3D">
        <w:t xml:space="preserve"> a </w:t>
      </w:r>
      <w:r w:rsidR="000F6A3D" w:rsidRPr="000F6A3D">
        <w:rPr>
          <w:b/>
        </w:rPr>
        <w:t>string</w:t>
      </w:r>
      <w:r w:rsidR="000F6A3D">
        <w:t xml:space="preserve"> represent</w:t>
      </w:r>
      <w:r w:rsidR="003E54DA">
        <w:t>ing</w:t>
      </w:r>
      <w:r w:rsidR="000F6A3D">
        <w:t xml:space="preserve"> the </w:t>
      </w:r>
      <w:r w:rsidR="000F6A3D" w:rsidRPr="000F6A3D">
        <w:rPr>
          <w:b/>
        </w:rPr>
        <w:t>film studio</w:t>
      </w:r>
      <w:r w:rsidR="00C7279D">
        <w:rPr>
          <w:b/>
        </w:rPr>
        <w:t xml:space="preserve"> name</w:t>
      </w:r>
      <w:r>
        <w:rPr>
          <w:b/>
        </w:rPr>
        <w:t>,</w:t>
      </w:r>
      <w:r w:rsidR="008B2007">
        <w:rPr>
          <w:b/>
        </w:rPr>
        <w:t xml:space="preserve"> </w:t>
      </w:r>
      <w:r>
        <w:t>a</w:t>
      </w:r>
      <w:r w:rsidR="008B2007">
        <w:t xml:space="preserve">nd </w:t>
      </w:r>
      <w:r>
        <w:t xml:space="preserve">an </w:t>
      </w:r>
      <w:r w:rsidR="008B2007" w:rsidRPr="008B2007">
        <w:rPr>
          <w:b/>
        </w:rPr>
        <w:t>additional property</w:t>
      </w:r>
      <w:r w:rsidR="008B2007">
        <w:t xml:space="preserve"> </w:t>
      </w:r>
      <w:r w:rsidR="00734F3A">
        <w:t xml:space="preserve">called </w:t>
      </w:r>
      <w:r w:rsidR="00443BE6">
        <w:t>"</w:t>
      </w:r>
      <w:r w:rsidR="008B2007" w:rsidRPr="008B2007">
        <w:rPr>
          <w:b/>
        </w:rPr>
        <w:t>films</w:t>
      </w:r>
      <w:r w:rsidR="00443BE6">
        <w:t>"</w:t>
      </w:r>
      <w:r w:rsidR="00734F3A">
        <w:t xml:space="preserve"> -</w:t>
      </w:r>
      <w:r w:rsidR="008B2007">
        <w:t xml:space="preserve"> </w:t>
      </w:r>
      <w:r w:rsidR="003E54DA">
        <w:t xml:space="preserve">an </w:t>
      </w:r>
      <w:r w:rsidR="008B2007" w:rsidRPr="008B2007">
        <w:rPr>
          <w:b/>
        </w:rPr>
        <w:t>empty array</w:t>
      </w:r>
      <w:r w:rsidR="003E54DA">
        <w:rPr>
          <w:b/>
        </w:rPr>
        <w:t xml:space="preserve"> by default</w:t>
      </w:r>
      <w:r w:rsidR="008B2007">
        <w:t>.</w:t>
      </w:r>
    </w:p>
    <w:p w14:paraId="1A42D5C9" w14:textId="054D38A0" w:rsidR="008B2007" w:rsidRDefault="008B2007" w:rsidP="008B2007">
      <w:pPr>
        <w:pStyle w:val="ListParagraph"/>
        <w:numPr>
          <w:ilvl w:val="0"/>
          <w:numId w:val="18"/>
        </w:numPr>
      </w:pPr>
      <w:r>
        <w:t xml:space="preserve">Function </w:t>
      </w:r>
      <w:r w:rsidRPr="00671850">
        <w:rPr>
          <w:rStyle w:val="CodeChar"/>
        </w:rPr>
        <w:t>makeMovie()</w:t>
      </w:r>
      <w:r>
        <w:t xml:space="preserve"> </w:t>
      </w:r>
      <w:r w:rsidR="002C4AA0">
        <w:t>-</w:t>
      </w:r>
      <w:r>
        <w:t xml:space="preserve"> receive</w:t>
      </w:r>
      <w:r w:rsidR="003E54DA">
        <w:t>s</w:t>
      </w:r>
      <w:r>
        <w:t xml:space="preserve"> </w:t>
      </w:r>
      <w:r w:rsidRPr="008B2007">
        <w:rPr>
          <w:b/>
        </w:rPr>
        <w:t>two</w:t>
      </w:r>
      <w:r>
        <w:t xml:space="preserve"> </w:t>
      </w:r>
      <w:r w:rsidRPr="008B2007">
        <w:rPr>
          <w:b/>
        </w:rPr>
        <w:t>parameters</w:t>
      </w:r>
      <w:r w:rsidR="002C4AA0">
        <w:t xml:space="preserve">: </w:t>
      </w:r>
      <w:r>
        <w:t xml:space="preserve">a </w:t>
      </w:r>
      <w:r w:rsidRPr="008B2007">
        <w:rPr>
          <w:b/>
        </w:rPr>
        <w:t>string</w:t>
      </w:r>
      <w:r>
        <w:t>(</w:t>
      </w:r>
      <w:r w:rsidRPr="00671850">
        <w:rPr>
          <w:rStyle w:val="CodeChar"/>
        </w:rPr>
        <w:t>filmName</w:t>
      </w:r>
      <w:r>
        <w:t>) and</w:t>
      </w:r>
      <w:r w:rsidR="003E54DA">
        <w:t xml:space="preserve"> an</w:t>
      </w:r>
      <w:r>
        <w:t xml:space="preserve"> </w:t>
      </w:r>
      <w:r w:rsidRPr="008B2007">
        <w:rPr>
          <w:b/>
        </w:rPr>
        <w:t>array</w:t>
      </w:r>
      <w:r>
        <w:t>(</w:t>
      </w:r>
      <w:r w:rsidRPr="00671850">
        <w:rPr>
          <w:rStyle w:val="CodeChar"/>
        </w:rPr>
        <w:t>roles</w:t>
      </w:r>
      <w:r>
        <w:t xml:space="preserve">). This function </w:t>
      </w:r>
      <w:r w:rsidRPr="008B2007">
        <w:rPr>
          <w:b/>
        </w:rPr>
        <w:t>create</w:t>
      </w:r>
      <w:r w:rsidR="003E54DA">
        <w:rPr>
          <w:b/>
        </w:rPr>
        <w:t>s a</w:t>
      </w:r>
      <w:r>
        <w:t xml:space="preserve"> </w:t>
      </w:r>
      <w:r w:rsidRPr="008B2007">
        <w:rPr>
          <w:b/>
        </w:rPr>
        <w:t>film</w:t>
      </w:r>
      <w:r>
        <w:t xml:space="preserve"> in </w:t>
      </w:r>
      <w:r w:rsidRPr="008B2007">
        <w:rPr>
          <w:b/>
        </w:rPr>
        <w:t>object</w:t>
      </w:r>
      <w:r>
        <w:t xml:space="preserve"> </w:t>
      </w:r>
      <w:r w:rsidRPr="008B2007">
        <w:rPr>
          <w:b/>
        </w:rPr>
        <w:t>format</w:t>
      </w:r>
      <w:r w:rsidR="001F45AB">
        <w:rPr>
          <w:b/>
        </w:rPr>
        <w:t xml:space="preserve"> </w:t>
      </w:r>
      <w:r w:rsidR="001F45AB" w:rsidRPr="001F45AB">
        <w:t>(</w:t>
      </w:r>
      <w:r w:rsidR="001F45AB" w:rsidRPr="001F45AB">
        <w:rPr>
          <w:b/>
        </w:rPr>
        <w:t>film</w:t>
      </w:r>
      <w:r w:rsidR="001F45AB">
        <w:t xml:space="preserve"> </w:t>
      </w:r>
      <w:r w:rsidR="001F45AB" w:rsidRPr="001F45AB">
        <w:rPr>
          <w:b/>
        </w:rPr>
        <w:t>name</w:t>
      </w:r>
      <w:r w:rsidR="001F45AB">
        <w:t xml:space="preserve"> and all </w:t>
      </w:r>
      <w:r w:rsidR="001F45AB" w:rsidRPr="001F45AB">
        <w:rPr>
          <w:b/>
        </w:rPr>
        <w:t>roles</w:t>
      </w:r>
      <w:r w:rsidR="001F45AB" w:rsidRPr="001F45AB">
        <w:t>)</w:t>
      </w:r>
      <w:r w:rsidRPr="0069080C">
        <w:t>.</w:t>
      </w:r>
      <w:r>
        <w:rPr>
          <w:b/>
        </w:rPr>
        <w:t xml:space="preserve"> </w:t>
      </w:r>
      <w:r>
        <w:t>If the</w:t>
      </w:r>
      <w:r w:rsidRPr="00C0186E">
        <w:rPr>
          <w:b/>
        </w:rPr>
        <w:t xml:space="preserve"> </w:t>
      </w:r>
      <w:r w:rsidR="00734F3A" w:rsidRPr="002813A6">
        <w:rPr>
          <w:rStyle w:val="CodeChar"/>
        </w:rPr>
        <w:t>name</w:t>
      </w:r>
      <w:r>
        <w:rPr>
          <w:b/>
        </w:rPr>
        <w:t xml:space="preserve"> already exist</w:t>
      </w:r>
      <w:r w:rsidR="00C7279D">
        <w:rPr>
          <w:b/>
        </w:rPr>
        <w:t>s</w:t>
      </w:r>
      <w:r w:rsidR="00443BE6" w:rsidRPr="00175784">
        <w:t>,</w:t>
      </w:r>
      <w:r w:rsidR="00443BE6">
        <w:rPr>
          <w:b/>
        </w:rPr>
        <w:t xml:space="preserve"> </w:t>
      </w:r>
      <w:r w:rsidR="00443BE6">
        <w:t xml:space="preserve">the </w:t>
      </w:r>
      <w:r w:rsidR="00443BE6" w:rsidRPr="002813A6">
        <w:rPr>
          <w:rStyle w:val="CodeChar"/>
        </w:rPr>
        <w:t>filmName</w:t>
      </w:r>
      <w:r w:rsidR="00443BE6">
        <w:t xml:space="preserve"> </w:t>
      </w:r>
      <w:r w:rsidR="00C7279D">
        <w:t xml:space="preserve">received </w:t>
      </w:r>
      <w:r w:rsidR="00443BE6">
        <w:t xml:space="preserve">is </w:t>
      </w:r>
      <w:r w:rsidR="003E54DA">
        <w:rPr>
          <w:b/>
        </w:rPr>
        <w:t>a sequel</w:t>
      </w:r>
      <w:r w:rsidR="00065A75">
        <w:rPr>
          <w:b/>
        </w:rPr>
        <w:t xml:space="preserve"> to the existing film</w:t>
      </w:r>
      <w:r w:rsidR="00443BE6">
        <w:rPr>
          <w:b/>
        </w:rPr>
        <w:t xml:space="preserve"> </w:t>
      </w:r>
      <w:r w:rsidR="00443BE6">
        <w:t xml:space="preserve">and </w:t>
      </w:r>
      <w:r w:rsidR="00065A75">
        <w:t xml:space="preserve">its </w:t>
      </w:r>
      <w:r w:rsidR="00443BE6">
        <w:t xml:space="preserve">name </w:t>
      </w:r>
      <w:r w:rsidR="00443BE6" w:rsidRPr="00065A75">
        <w:t xml:space="preserve">must be </w:t>
      </w:r>
      <w:r w:rsidR="00443BE6" w:rsidRPr="00065A75">
        <w:rPr>
          <w:b/>
        </w:rPr>
        <w:t>followed</w:t>
      </w:r>
      <w:r w:rsidR="00443BE6" w:rsidRPr="00065A75">
        <w:t xml:space="preserve"> by </w:t>
      </w:r>
      <w:r w:rsidR="00065A75">
        <w:t>its number in the film series.</w:t>
      </w:r>
    </w:p>
    <w:p w14:paraId="5E55FF7B" w14:textId="6046422D" w:rsidR="000F6A3D" w:rsidRDefault="000F6A3D" w:rsidP="000F6A3D">
      <w:pPr>
        <w:pStyle w:val="ListParagraph"/>
        <w:numPr>
          <w:ilvl w:val="0"/>
          <w:numId w:val="18"/>
        </w:numPr>
      </w:pPr>
      <w:r>
        <w:t xml:space="preserve">Function </w:t>
      </w:r>
      <w:r w:rsidRPr="002813A6">
        <w:rPr>
          <w:rStyle w:val="CodeChar"/>
        </w:rPr>
        <w:t>casting()</w:t>
      </w:r>
      <w:r w:rsidR="002C4AA0">
        <w:t xml:space="preserve"> </w:t>
      </w:r>
      <w:r w:rsidR="00D75D27">
        <w:t>-</w:t>
      </w:r>
      <w:r w:rsidR="002C4AA0">
        <w:t xml:space="preserve"> receive</w:t>
      </w:r>
      <w:r w:rsidR="00E8513E">
        <w:t>s</w:t>
      </w:r>
      <w:r w:rsidR="002C4AA0">
        <w:t xml:space="preserve"> </w:t>
      </w:r>
      <w:r w:rsidR="002C4AA0" w:rsidRPr="002C4AA0">
        <w:rPr>
          <w:b/>
        </w:rPr>
        <w:t>two</w:t>
      </w:r>
      <w:r w:rsidR="002C4AA0">
        <w:t xml:space="preserve"> parameters: a </w:t>
      </w:r>
      <w:r w:rsidR="002C4AA0" w:rsidRPr="002C4AA0">
        <w:rPr>
          <w:b/>
        </w:rPr>
        <w:t>string</w:t>
      </w:r>
      <w:r w:rsidR="002C4AA0">
        <w:t xml:space="preserve"> (</w:t>
      </w:r>
      <w:r w:rsidR="002C4AA0" w:rsidRPr="002813A6">
        <w:rPr>
          <w:rStyle w:val="CodeChar"/>
        </w:rPr>
        <w:t>actor</w:t>
      </w:r>
      <w:r w:rsidR="002C4AA0">
        <w:t xml:space="preserve">) and another </w:t>
      </w:r>
      <w:r w:rsidR="002C4AA0" w:rsidRPr="002C4AA0">
        <w:rPr>
          <w:b/>
        </w:rPr>
        <w:t>string</w:t>
      </w:r>
      <w:r w:rsidR="002C4AA0">
        <w:rPr>
          <w:b/>
        </w:rPr>
        <w:t xml:space="preserve"> </w:t>
      </w:r>
      <w:r w:rsidR="002C4AA0" w:rsidRPr="002813A6">
        <w:t>(</w:t>
      </w:r>
      <w:r w:rsidR="002C4AA0" w:rsidRPr="002813A6">
        <w:rPr>
          <w:rStyle w:val="CodeChar"/>
        </w:rPr>
        <w:t>role</w:t>
      </w:r>
      <w:r w:rsidR="002C4AA0" w:rsidRPr="002813A6">
        <w:t>)</w:t>
      </w:r>
      <w:r w:rsidR="002C4AA0">
        <w:t xml:space="preserve">. If </w:t>
      </w:r>
      <w:r w:rsidR="00E8513E">
        <w:rPr>
          <w:b/>
        </w:rPr>
        <w:t xml:space="preserve">our film studio </w:t>
      </w:r>
      <w:r w:rsidR="00B25FB3">
        <w:t xml:space="preserve">contains a </w:t>
      </w:r>
      <w:r w:rsidR="00B25FB3" w:rsidRPr="00B25FB3">
        <w:rPr>
          <w:b/>
        </w:rPr>
        <w:t>film</w:t>
      </w:r>
      <w:r w:rsidR="00B25FB3">
        <w:rPr>
          <w:b/>
        </w:rPr>
        <w:t xml:space="preserve"> </w:t>
      </w:r>
      <w:r w:rsidR="00B25FB3">
        <w:t>which ha</w:t>
      </w:r>
      <w:r w:rsidR="00E8513E">
        <w:t>s</w:t>
      </w:r>
      <w:r w:rsidR="00B25FB3">
        <w:t xml:space="preserve"> that </w:t>
      </w:r>
      <w:r w:rsidR="00B25FB3" w:rsidRPr="00B25FB3">
        <w:rPr>
          <w:b/>
        </w:rPr>
        <w:t>role</w:t>
      </w:r>
      <w:r w:rsidR="00B25FB3" w:rsidRPr="00F60ED0">
        <w:t>,</w:t>
      </w:r>
      <w:r w:rsidR="00B25FB3">
        <w:rPr>
          <w:b/>
        </w:rPr>
        <w:t xml:space="preserve"> </w:t>
      </w:r>
      <w:r w:rsidR="00B25FB3">
        <w:t xml:space="preserve">the </w:t>
      </w:r>
      <w:r w:rsidR="00B25FB3" w:rsidRPr="00B25FB3">
        <w:rPr>
          <w:b/>
        </w:rPr>
        <w:t>given</w:t>
      </w:r>
      <w:r w:rsidR="00B25FB3">
        <w:t xml:space="preserve"> </w:t>
      </w:r>
      <w:r w:rsidR="00B25FB3" w:rsidRPr="00B25FB3">
        <w:rPr>
          <w:b/>
        </w:rPr>
        <w:t>actor</w:t>
      </w:r>
      <w:r w:rsidR="00B25FB3">
        <w:t xml:space="preserve"> gets</w:t>
      </w:r>
      <w:r w:rsidR="00C7279D">
        <w:t xml:space="preserve"> </w:t>
      </w:r>
      <w:r w:rsidR="00E8513E">
        <w:t>it</w:t>
      </w:r>
      <w:r w:rsidR="00B25FB3">
        <w:t xml:space="preserve">. </w:t>
      </w:r>
      <w:r w:rsidR="00E8513E">
        <w:t>Regardless of the outcome, there will always be a string as output.</w:t>
      </w:r>
    </w:p>
    <w:p w14:paraId="68A6ABFC" w14:textId="63B40318" w:rsidR="00295AF1" w:rsidRDefault="000F6A3D" w:rsidP="005D3847">
      <w:pPr>
        <w:pStyle w:val="ListParagraph"/>
        <w:numPr>
          <w:ilvl w:val="0"/>
          <w:numId w:val="18"/>
        </w:numPr>
      </w:pPr>
      <w:r>
        <w:t xml:space="preserve">Function </w:t>
      </w:r>
      <w:r w:rsidRPr="00B036F9">
        <w:rPr>
          <w:rStyle w:val="CodeChar"/>
        </w:rPr>
        <w:t>lookForProducer()</w:t>
      </w:r>
      <w:r w:rsidR="00443BE6">
        <w:t xml:space="preserve"> </w:t>
      </w:r>
      <w:r w:rsidR="002C4AA0">
        <w:t>-</w:t>
      </w:r>
      <w:r w:rsidR="00443BE6">
        <w:t xml:space="preserve"> receive</w:t>
      </w:r>
      <w:r w:rsidR="00E8513E">
        <w:t>s</w:t>
      </w:r>
      <w:r w:rsidR="00443BE6">
        <w:t xml:space="preserve"> </w:t>
      </w:r>
      <w:r w:rsidR="00443BE6" w:rsidRPr="00443BE6">
        <w:rPr>
          <w:b/>
        </w:rPr>
        <w:t>one</w:t>
      </w:r>
      <w:r w:rsidR="00443BE6">
        <w:t xml:space="preserve"> parameter</w:t>
      </w:r>
      <w:r w:rsidR="00E8513E">
        <w:t xml:space="preserve"> -</w:t>
      </w:r>
      <w:r w:rsidR="00443BE6">
        <w:t xml:space="preserve"> </w:t>
      </w:r>
      <w:r w:rsidR="00443BE6" w:rsidRPr="005972A0">
        <w:rPr>
          <w:rStyle w:val="CodeChar"/>
        </w:rPr>
        <w:t>filmName</w:t>
      </w:r>
      <w:r w:rsidR="00443BE6">
        <w:rPr>
          <w:b/>
        </w:rPr>
        <w:t>.</w:t>
      </w:r>
      <w:r w:rsidR="00443BE6">
        <w:t xml:space="preserve"> If the given </w:t>
      </w:r>
      <w:r w:rsidR="00443BE6" w:rsidRPr="005972A0">
        <w:rPr>
          <w:rStyle w:val="CodeChar"/>
        </w:rPr>
        <w:t>filmName</w:t>
      </w:r>
      <w:r w:rsidR="00443BE6">
        <w:t xml:space="preserve"> exists, the function </w:t>
      </w:r>
      <w:r w:rsidR="00443BE6" w:rsidRPr="00443BE6">
        <w:rPr>
          <w:b/>
        </w:rPr>
        <w:t>prints</w:t>
      </w:r>
      <w:r w:rsidR="00443BE6">
        <w:t xml:space="preserve"> </w:t>
      </w:r>
      <w:r w:rsidR="00E8513E">
        <w:t>its</w:t>
      </w:r>
      <w:r w:rsidR="00443BE6">
        <w:t xml:space="preserve"> info (</w:t>
      </w:r>
      <w:r w:rsidR="00443BE6" w:rsidRPr="00443BE6">
        <w:rPr>
          <w:b/>
        </w:rPr>
        <w:t>film name</w:t>
      </w:r>
      <w:r w:rsidR="00443BE6">
        <w:t xml:space="preserve"> and </w:t>
      </w:r>
      <w:r w:rsidR="00443BE6" w:rsidRPr="00443BE6">
        <w:rPr>
          <w:b/>
        </w:rPr>
        <w:t>cast</w:t>
      </w:r>
      <w:r w:rsidR="00443BE6">
        <w:t>…). Otherwise</w:t>
      </w:r>
      <w:r w:rsidR="00443BE6">
        <w:rPr>
          <w:lang w:val="bg-BG"/>
        </w:rPr>
        <w:t>,</w:t>
      </w:r>
      <w:r w:rsidR="00443BE6">
        <w:t xml:space="preserve"> an </w:t>
      </w:r>
      <w:r w:rsidR="00443BE6" w:rsidRPr="00443BE6">
        <w:rPr>
          <w:b/>
        </w:rPr>
        <w:t>error</w:t>
      </w:r>
      <w:r w:rsidR="00443BE6">
        <w:t xml:space="preserve"> </w:t>
      </w:r>
      <w:r w:rsidR="00E8513E">
        <w:t>is</w:t>
      </w:r>
      <w:r w:rsidR="00296E66">
        <w:rPr>
          <w:lang w:val="bg-BG"/>
        </w:rPr>
        <w:t xml:space="preserve"> </w:t>
      </w:r>
      <w:r w:rsidR="00443BE6" w:rsidRPr="002C4AA0">
        <w:rPr>
          <w:b/>
        </w:rPr>
        <w:t>throw</w:t>
      </w:r>
      <w:r w:rsidR="002C4AA0" w:rsidRPr="002C4AA0">
        <w:rPr>
          <w:b/>
        </w:rPr>
        <w:t>n</w:t>
      </w:r>
      <w:r w:rsidR="00443BE6">
        <w:t>.</w:t>
      </w:r>
    </w:p>
    <w:p w14:paraId="0BE79CBE" w14:textId="77777777" w:rsidR="00A7093F" w:rsidRDefault="00A7093F" w:rsidP="00A7093F">
      <w:pPr>
        <w:pStyle w:val="ListParagraph"/>
      </w:pPr>
    </w:p>
    <w:p w14:paraId="2D0445A6" w14:textId="2429217B" w:rsidR="00A7093F" w:rsidRDefault="00A7093F" w:rsidP="00A7093F">
      <w:pPr>
        <w:pStyle w:val="Heading3"/>
      </w:pPr>
    </w:p>
    <w:p w14:paraId="58F62839" w14:textId="767209EA" w:rsidR="00A7093F" w:rsidRDefault="00A7093F" w:rsidP="00A7093F"/>
    <w:p w14:paraId="0FF355D7" w14:textId="77777777" w:rsidR="00A7093F" w:rsidRPr="00A7093F" w:rsidRDefault="00A7093F" w:rsidP="00A7093F"/>
    <w:p w14:paraId="08D9BCB5" w14:textId="0530C817" w:rsidR="00A7093F" w:rsidRPr="00A7093F" w:rsidRDefault="00451177" w:rsidP="00A7093F">
      <w:pPr>
        <w:pStyle w:val="Heading3"/>
      </w:pPr>
      <w:r>
        <w:lastRenderedPageBreak/>
        <w:t>Examples</w:t>
      </w:r>
    </w:p>
    <w:tbl>
      <w:tblPr>
        <w:tblStyle w:val="TableGrid"/>
        <w:tblW w:w="9356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451177" w:rsidRPr="00234FC1" w14:paraId="70291E25" w14:textId="77777777" w:rsidTr="005D3847">
        <w:tc>
          <w:tcPr>
            <w:tcW w:w="9356" w:type="dxa"/>
            <w:shd w:val="clear" w:color="auto" w:fill="D9D9D9" w:themeFill="background1" w:themeFillShade="D9"/>
          </w:tcPr>
          <w:p w14:paraId="6272FB8C" w14:textId="7C3DFDEF" w:rsidR="00451177" w:rsidRPr="00234FC1" w:rsidRDefault="00451177" w:rsidP="005C242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295AF1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 xml:space="preserve">ode </w:t>
            </w:r>
            <w:r w:rsidR="00295AF1">
              <w:rPr>
                <w:rFonts w:asciiTheme="minorHAnsi" w:hAnsiTheme="minorHAnsi" w:cstheme="minorHAnsi"/>
              </w:rPr>
              <w:t>U</w:t>
            </w:r>
            <w:r w:rsidRPr="00234FC1">
              <w:rPr>
                <w:rFonts w:asciiTheme="minorHAnsi" w:hAnsiTheme="minorHAnsi" w:cstheme="minorHAnsi"/>
              </w:rPr>
              <w:t>sage</w:t>
            </w:r>
          </w:p>
        </w:tc>
      </w:tr>
      <w:tr w:rsidR="00451177" w:rsidRPr="00184D4D" w14:paraId="7E689EE4" w14:textId="77777777" w:rsidTr="005D3847">
        <w:trPr>
          <w:trHeight w:val="1785"/>
        </w:trPr>
        <w:tc>
          <w:tcPr>
            <w:tcW w:w="9356" w:type="dxa"/>
          </w:tcPr>
          <w:p w14:paraId="5EAB41A9" w14:textId="5F3FCE90" w:rsidR="000F6A3D" w:rsidRPr="00295AF1" w:rsidRDefault="000F6A3D" w:rsidP="000F6A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sz w:val="21"/>
                <w:szCs w:val="21"/>
                <w:lang w:val="bg-BG" w:eastAsia="bg-BG"/>
              </w:rPr>
            </w:pPr>
            <w:r w:rsidRPr="00295AF1">
              <w:rPr>
                <w:rFonts w:ascii="Consolas" w:eastAsia="Times New Roman" w:hAnsi="Consolas" w:cs="Times New Roman"/>
                <w:b/>
                <w:sz w:val="21"/>
                <w:szCs w:val="21"/>
                <w:lang w:val="bg-BG" w:eastAsia="bg-BG"/>
              </w:rPr>
              <w:t>let filmStudio = new FilmStudio('SU-Studio');</w:t>
            </w:r>
          </w:p>
          <w:p w14:paraId="2DE4450D" w14:textId="77777777" w:rsidR="00761510" w:rsidRPr="00295AF1" w:rsidRDefault="00761510" w:rsidP="000F6A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sz w:val="21"/>
                <w:szCs w:val="21"/>
                <w:lang w:val="bg-BG" w:eastAsia="bg-BG"/>
              </w:rPr>
            </w:pPr>
          </w:p>
          <w:p w14:paraId="61A26882" w14:textId="77777777" w:rsidR="00761510" w:rsidRPr="00295AF1" w:rsidRDefault="00761510" w:rsidP="0076151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sz w:val="21"/>
                <w:szCs w:val="21"/>
                <w:lang w:val="bg-BG" w:eastAsia="bg-BG"/>
              </w:rPr>
            </w:pPr>
            <w:r w:rsidRPr="00295AF1">
              <w:rPr>
                <w:rFonts w:ascii="Consolas" w:eastAsia="Times New Roman" w:hAnsi="Consolas" w:cs="Times New Roman"/>
                <w:b/>
                <w:sz w:val="21"/>
                <w:szCs w:val="21"/>
                <w:lang w:val="bg-BG" w:eastAsia="bg-BG"/>
              </w:rPr>
              <w:t>console.log(filmStudio.makeMovie('The Avengers', ['Iron-Man', 'Thor', 'Hulk', 'Arrow guy']));</w:t>
            </w:r>
          </w:p>
          <w:p w14:paraId="2E902648" w14:textId="77777777" w:rsidR="00761510" w:rsidRPr="00295AF1" w:rsidRDefault="00761510" w:rsidP="0076151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sz w:val="21"/>
                <w:szCs w:val="21"/>
                <w:lang w:val="bg-BG" w:eastAsia="bg-BG"/>
              </w:rPr>
            </w:pPr>
            <w:r w:rsidRPr="00295AF1">
              <w:rPr>
                <w:rFonts w:ascii="Consolas" w:eastAsia="Times New Roman" w:hAnsi="Consolas" w:cs="Times New Roman"/>
                <w:b/>
                <w:sz w:val="21"/>
                <w:szCs w:val="21"/>
                <w:lang w:val="bg-BG" w:eastAsia="bg-BG"/>
              </w:rPr>
              <w:t>console.log(filmStudio.makeMovie('The Avengers', ['Iron-Man', 'Hulk', 'Arrow guy', 'Ant-man']));</w:t>
            </w:r>
          </w:p>
          <w:p w14:paraId="6B1976F0" w14:textId="77777777" w:rsidR="00761510" w:rsidRPr="00295AF1" w:rsidRDefault="00761510" w:rsidP="0076151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sz w:val="21"/>
                <w:szCs w:val="21"/>
                <w:lang w:val="bg-BG" w:eastAsia="bg-BG"/>
              </w:rPr>
            </w:pPr>
            <w:r w:rsidRPr="00295AF1">
              <w:rPr>
                <w:rFonts w:ascii="Consolas" w:eastAsia="Times New Roman" w:hAnsi="Consolas" w:cs="Times New Roman"/>
                <w:b/>
                <w:sz w:val="21"/>
                <w:szCs w:val="21"/>
                <w:lang w:val="bg-BG" w:eastAsia="bg-BG"/>
              </w:rPr>
              <w:t>console.log(filmStudio.makeMovie('The New Avengers', ['Iron-Man', 'Thor', 'Hulk', 'Arrow guy', 'Black Panther']));</w:t>
            </w:r>
          </w:p>
          <w:p w14:paraId="74766E0B" w14:textId="3FA6779D" w:rsidR="0014459D" w:rsidRPr="000F6A3D" w:rsidRDefault="0014459D" w:rsidP="0076151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  <w:tr w:rsidR="00451177" w:rsidRPr="00B84FF0" w14:paraId="5C3F9BED" w14:textId="77777777" w:rsidTr="005D3847">
        <w:trPr>
          <w:trHeight w:val="272"/>
        </w:trPr>
        <w:tc>
          <w:tcPr>
            <w:tcW w:w="9356" w:type="dxa"/>
            <w:shd w:val="clear" w:color="auto" w:fill="D9D9D9" w:themeFill="background1" w:themeFillShade="D9"/>
          </w:tcPr>
          <w:p w14:paraId="0EA49D9F" w14:textId="26F89C23" w:rsidR="00451177" w:rsidRPr="00B84FF0" w:rsidRDefault="00451177" w:rsidP="005C242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Corresponding </w:t>
            </w:r>
            <w:r w:rsidR="005B49EB">
              <w:rPr>
                <w:rFonts w:asciiTheme="minorHAnsi" w:hAnsiTheme="minorHAnsi" w:cstheme="minorHAnsi"/>
              </w:rPr>
              <w:t>O</w:t>
            </w:r>
            <w:r w:rsidRPr="00234FC1">
              <w:rPr>
                <w:rFonts w:asciiTheme="minorHAnsi" w:hAnsiTheme="minorHAnsi" w:cstheme="minorHAnsi"/>
              </w:rPr>
              <w:t>utput</w:t>
            </w:r>
          </w:p>
        </w:tc>
      </w:tr>
      <w:tr w:rsidR="00451177" w:rsidRPr="00234FC1" w14:paraId="4E4BE556" w14:textId="77777777" w:rsidTr="005D3847">
        <w:trPr>
          <w:trHeight w:val="1785"/>
        </w:trPr>
        <w:tc>
          <w:tcPr>
            <w:tcW w:w="9356" w:type="dxa"/>
          </w:tcPr>
          <w:p w14:paraId="7E7711D9" w14:textId="77777777" w:rsidR="00761510" w:rsidRPr="0084230E" w:rsidRDefault="0076151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{ filmName: 'The Avengers',</w:t>
            </w:r>
          </w:p>
          <w:p w14:paraId="38F4A3F3" w14:textId="6947442C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filmRoles:</w:t>
            </w:r>
          </w:p>
          <w:p w14:paraId="1C426D55" w14:textId="7EA0A272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[ { role: 'Iron-Man', actor: false },</w:t>
            </w:r>
          </w:p>
          <w:p w14:paraId="3B69175E" w14:textId="18DE1802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  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{ role: 'Thor', actor: false },</w:t>
            </w:r>
          </w:p>
          <w:p w14:paraId="49B2418C" w14:textId="6EFC4542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  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{ role: 'Hulk', actor: false },</w:t>
            </w:r>
          </w:p>
          <w:p w14:paraId="56896DE0" w14:textId="1AEFBECA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  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{ role: 'Arrow guy', actor: false } ] }</w:t>
            </w:r>
          </w:p>
          <w:p w14:paraId="7149184B" w14:textId="77777777" w:rsidR="00761510" w:rsidRPr="0084230E" w:rsidRDefault="0076151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{ filmName: 'The Avengers 2',</w:t>
            </w:r>
          </w:p>
          <w:p w14:paraId="1C35E0FF" w14:textId="78E80CA2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filmRoles:</w:t>
            </w:r>
          </w:p>
          <w:p w14:paraId="5A0551E7" w14:textId="48436106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[ { role: 'Iron-Man', actor: false },</w:t>
            </w:r>
          </w:p>
          <w:p w14:paraId="1923FEC3" w14:textId="7BEBE0F1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  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{ role: 'Hulk', actor: false },</w:t>
            </w:r>
          </w:p>
          <w:p w14:paraId="14F12B46" w14:textId="0410A3C0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  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{ role: 'Arrow guy', actor: false },</w:t>
            </w:r>
          </w:p>
          <w:p w14:paraId="0315EB42" w14:textId="7E02D203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  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{ role: 'Ant-man', actor: false } ] }</w:t>
            </w:r>
          </w:p>
          <w:p w14:paraId="7AEEF9BF" w14:textId="77777777" w:rsidR="00761510" w:rsidRPr="0084230E" w:rsidRDefault="0076151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{ filmName: 'The New Avengers',</w:t>
            </w:r>
          </w:p>
          <w:p w14:paraId="3CF00C20" w14:textId="1A6379A1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filmRoles:</w:t>
            </w:r>
          </w:p>
          <w:p w14:paraId="600DFC38" w14:textId="37DAAAC9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[ { role: 'Iron-Man', actor: false },</w:t>
            </w:r>
          </w:p>
          <w:p w14:paraId="1391CCF5" w14:textId="182D6B4A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{ role: 'Thor', actor: false },</w:t>
            </w:r>
          </w:p>
          <w:p w14:paraId="5B7099F6" w14:textId="68106332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{ role: 'Hulk', actor: false },</w:t>
            </w:r>
          </w:p>
          <w:p w14:paraId="09CF4CBC" w14:textId="7DD31957" w:rsidR="00761510" w:rsidRPr="0084230E" w:rsidRDefault="00646ED0" w:rsidP="00761510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  </w:t>
            </w:r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{ role: 'Arrow guy', actor: false },</w:t>
            </w:r>
          </w:p>
          <w:p w14:paraId="53967679" w14:textId="4FE46971" w:rsidR="00451177" w:rsidRPr="00761510" w:rsidRDefault="00646ED0" w:rsidP="008C345C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Segoe UI"/>
                <w:b/>
                <w:sz w:val="21"/>
                <w:szCs w:val="21"/>
                <w:lang w:eastAsia="bg-BG"/>
              </w:rPr>
              <w:t xml:space="preserve">     </w:t>
            </w:r>
            <w:bookmarkStart w:id="0" w:name="_GoBack"/>
            <w:bookmarkEnd w:id="0"/>
            <w:r w:rsidR="00761510" w:rsidRPr="0084230E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>{ role: 'Black Panther', actor: false } ] }</w:t>
            </w:r>
          </w:p>
        </w:tc>
      </w:tr>
    </w:tbl>
    <w:p w14:paraId="21782D9E" w14:textId="77777777" w:rsidR="00C144DB" w:rsidRPr="00C144DB" w:rsidRDefault="00C144DB" w:rsidP="00C144DB"/>
    <w:p w14:paraId="138D1F52" w14:textId="77777777" w:rsidR="00C144DB" w:rsidRDefault="00C144DB" w:rsidP="00C144DB">
      <w:pPr>
        <w:pStyle w:val="Heading3"/>
      </w:pPr>
      <w:r>
        <w:t>Submission</w:t>
      </w:r>
    </w:p>
    <w:p w14:paraId="3D10A42B" w14:textId="651D3C81" w:rsidR="00C144DB" w:rsidRPr="00C144DB" w:rsidRDefault="00C144DB" w:rsidP="00C144DB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sectPr w:rsidR="00C144DB" w:rsidRPr="00C144DB" w:rsidSect="00C0186E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570CE" w14:textId="77777777" w:rsidR="00253F8C" w:rsidRDefault="00253F8C" w:rsidP="004A2906">
      <w:pPr>
        <w:spacing w:before="0" w:after="0" w:line="240" w:lineRule="auto"/>
      </w:pPr>
      <w:r>
        <w:separator/>
      </w:r>
    </w:p>
  </w:endnote>
  <w:endnote w:type="continuationSeparator" w:id="0">
    <w:p w14:paraId="7BEFC8E7" w14:textId="77777777" w:rsidR="00253F8C" w:rsidRDefault="00253F8C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C159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731E4B" wp14:editId="665DD73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391767F9" wp14:editId="51FC9E5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35426A2" wp14:editId="2E5AEE5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E1CA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756E9E" wp14:editId="4121916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40004F" w14:textId="4E9E51B2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18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18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756E9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140004F" w14:textId="4E9E51B2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18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18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D39C0B" wp14:editId="34162F5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A4DFAE0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39C0B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4A4DFAE0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239C56" wp14:editId="3B3166C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B66321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C05B6EB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D5D981" wp14:editId="4905E61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597526" wp14:editId="3CEFF66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C2E06" wp14:editId="200E88E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A6CEE5" wp14:editId="625C243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E764CD" wp14:editId="5F12ACC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7AC00E" wp14:editId="0226C5A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99F71" wp14:editId="68E66A9F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954BEC" wp14:editId="7C8E87B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F976" wp14:editId="4AE3E65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0802C8" wp14:editId="625F6A1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39C56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CB66321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C05B6EB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D5D981" wp14:editId="4905E61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597526" wp14:editId="3CEFF66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C2E06" wp14:editId="200E88E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A6CEE5" wp14:editId="625C243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E764CD" wp14:editId="5F12ACC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7AC00E" wp14:editId="0226C5A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99F71" wp14:editId="68E66A9F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954BEC" wp14:editId="7C8E87B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F976" wp14:editId="4AE3E65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0802C8" wp14:editId="625F6A1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1985364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69FF0" w14:textId="77777777" w:rsidR="00253F8C" w:rsidRDefault="00253F8C" w:rsidP="004A2906">
      <w:pPr>
        <w:spacing w:before="0" w:after="0" w:line="240" w:lineRule="auto"/>
      </w:pPr>
      <w:r>
        <w:separator/>
      </w:r>
    </w:p>
  </w:footnote>
  <w:footnote w:type="continuationSeparator" w:id="0">
    <w:p w14:paraId="7AA163E9" w14:textId="77777777" w:rsidR="00253F8C" w:rsidRDefault="00253F8C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3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5"/>
  </w:num>
  <w:num w:numId="11">
    <w:abstractNumId w:val="16"/>
  </w:num>
  <w:num w:numId="12">
    <w:abstractNumId w:val="10"/>
  </w:num>
  <w:num w:numId="13">
    <w:abstractNumId w:val="7"/>
  </w:num>
  <w:num w:numId="14">
    <w:abstractNumId w:val="11"/>
  </w:num>
  <w:num w:numId="15">
    <w:abstractNumId w:val="17"/>
  </w:num>
  <w:num w:numId="16">
    <w:abstractNumId w:val="14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01282"/>
    <w:rsid w:val="0003447B"/>
    <w:rsid w:val="000408A0"/>
    <w:rsid w:val="00065A75"/>
    <w:rsid w:val="000C726B"/>
    <w:rsid w:val="000F6A3D"/>
    <w:rsid w:val="00131EEB"/>
    <w:rsid w:val="0014005C"/>
    <w:rsid w:val="0014459D"/>
    <w:rsid w:val="00164CC6"/>
    <w:rsid w:val="00175784"/>
    <w:rsid w:val="0018190E"/>
    <w:rsid w:val="001A5635"/>
    <w:rsid w:val="001E18A5"/>
    <w:rsid w:val="001F45AB"/>
    <w:rsid w:val="00253F8C"/>
    <w:rsid w:val="002813A6"/>
    <w:rsid w:val="00295AF1"/>
    <w:rsid w:val="00296E66"/>
    <w:rsid w:val="002C4AA0"/>
    <w:rsid w:val="002D454A"/>
    <w:rsid w:val="00332DE1"/>
    <w:rsid w:val="003E54DA"/>
    <w:rsid w:val="00420B92"/>
    <w:rsid w:val="00443BE6"/>
    <w:rsid w:val="00445AFB"/>
    <w:rsid w:val="00451177"/>
    <w:rsid w:val="00470B2F"/>
    <w:rsid w:val="00491351"/>
    <w:rsid w:val="0049686F"/>
    <w:rsid w:val="004A2906"/>
    <w:rsid w:val="004D500B"/>
    <w:rsid w:val="004E0C05"/>
    <w:rsid w:val="00542648"/>
    <w:rsid w:val="005972A0"/>
    <w:rsid w:val="005B49EB"/>
    <w:rsid w:val="005D3847"/>
    <w:rsid w:val="00621C60"/>
    <w:rsid w:val="00646ED0"/>
    <w:rsid w:val="00653124"/>
    <w:rsid w:val="00671850"/>
    <w:rsid w:val="0069080C"/>
    <w:rsid w:val="006A3611"/>
    <w:rsid w:val="00734F3A"/>
    <w:rsid w:val="00754536"/>
    <w:rsid w:val="00761510"/>
    <w:rsid w:val="00772CDB"/>
    <w:rsid w:val="0084230E"/>
    <w:rsid w:val="008A0FE8"/>
    <w:rsid w:val="008B2007"/>
    <w:rsid w:val="008B29EF"/>
    <w:rsid w:val="008C345C"/>
    <w:rsid w:val="008C58EB"/>
    <w:rsid w:val="00970F3F"/>
    <w:rsid w:val="009801CC"/>
    <w:rsid w:val="009E1CC0"/>
    <w:rsid w:val="00A15F4D"/>
    <w:rsid w:val="00A7093F"/>
    <w:rsid w:val="00AE20BB"/>
    <w:rsid w:val="00AF2053"/>
    <w:rsid w:val="00B036F9"/>
    <w:rsid w:val="00B25FB3"/>
    <w:rsid w:val="00BF61DB"/>
    <w:rsid w:val="00C0186E"/>
    <w:rsid w:val="00C1002F"/>
    <w:rsid w:val="00C144DB"/>
    <w:rsid w:val="00C7279D"/>
    <w:rsid w:val="00CA04CE"/>
    <w:rsid w:val="00D75D27"/>
    <w:rsid w:val="00DE44B8"/>
    <w:rsid w:val="00E17B9F"/>
    <w:rsid w:val="00E259E0"/>
    <w:rsid w:val="00E8513E"/>
    <w:rsid w:val="00EE6172"/>
    <w:rsid w:val="00F60ED0"/>
    <w:rsid w:val="00F8259B"/>
    <w:rsid w:val="00F96650"/>
    <w:rsid w:val="00FB3D3A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C3C7"/>
  <w15:docId w15:val="{736DC677-D635-4397-B128-9943E57D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8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86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186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86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186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6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6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86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18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0186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6E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C0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6E"/>
  </w:style>
  <w:style w:type="paragraph" w:styleId="Footer">
    <w:name w:val="footer"/>
    <w:basedOn w:val="Normal"/>
    <w:link w:val="FooterChar"/>
    <w:uiPriority w:val="99"/>
    <w:unhideWhenUsed/>
    <w:rsid w:val="00C0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6E"/>
  </w:style>
  <w:style w:type="paragraph" w:styleId="BalloonText">
    <w:name w:val="Balloon Text"/>
    <w:basedOn w:val="Normal"/>
    <w:link w:val="BalloonTextChar"/>
    <w:uiPriority w:val="99"/>
    <w:semiHidden/>
    <w:unhideWhenUsed/>
    <w:rsid w:val="00C01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18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86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018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186E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C018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0186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01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0186E"/>
  </w:style>
  <w:style w:type="table" w:customStyle="1" w:styleId="TableGrid1">
    <w:name w:val="Table Grid1"/>
    <w:basedOn w:val="TableNormal"/>
    <w:next w:val="TableGrid"/>
    <w:uiPriority w:val="59"/>
    <w:rsid w:val="00C01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0186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18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177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761510"/>
  </w:style>
  <w:style w:type="character" w:styleId="CommentReference">
    <w:name w:val="annotation reference"/>
    <w:basedOn w:val="DefaultParagraphFont"/>
    <w:uiPriority w:val="99"/>
    <w:semiHidden/>
    <w:unhideWhenUsed/>
    <w:rsid w:val="00A15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F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F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F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1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9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2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7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7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0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1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6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4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8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6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4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1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3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9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6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BF6B2-7572-47EF-8629-BD2E48DB0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28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antonoaatanasova</cp:lastModifiedBy>
  <cp:revision>27</cp:revision>
  <dcterms:created xsi:type="dcterms:W3CDTF">2019-03-13T09:20:00Z</dcterms:created>
  <dcterms:modified xsi:type="dcterms:W3CDTF">2019-03-16T16:35:00Z</dcterms:modified>
</cp:coreProperties>
</file>